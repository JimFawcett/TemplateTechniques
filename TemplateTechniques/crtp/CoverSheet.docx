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D6" w:rsidRDefault="002805D6" w:rsidP="006E6165">
      <w:pPr>
        <w:jc w:val="center"/>
        <w:rPr>
          <w:rFonts w:ascii="Tahoma" w:hAnsi="Tahoma" w:cs="Tahoma"/>
          <w:b/>
          <w:sz w:val="48"/>
        </w:rPr>
      </w:pPr>
    </w:p>
    <w:p w:rsidR="00181BAE" w:rsidRDefault="002805D6" w:rsidP="006E6165">
      <w:pPr>
        <w:jc w:val="center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Curiously Recurring Template Pattern</w:t>
      </w:r>
    </w:p>
    <w:p w:rsidR="005025A1" w:rsidRDefault="005025A1" w:rsidP="002A4FA6">
      <w:pPr>
        <w:rPr>
          <w:rFonts w:ascii="Tahoma" w:hAnsi="Tahoma" w:cs="Tahoma"/>
          <w:sz w:val="40"/>
          <w:u w:val="single"/>
        </w:rPr>
      </w:pPr>
    </w:p>
    <w:p w:rsidR="002805D6" w:rsidRDefault="002805D6" w:rsidP="002A4FA6">
      <w:pPr>
        <w:rPr>
          <w:rFonts w:ascii="Tahoma" w:hAnsi="Tahoma" w:cs="Tahoma"/>
          <w:sz w:val="40"/>
          <w:u w:val="single"/>
        </w:rPr>
      </w:pPr>
    </w:p>
    <w:p w:rsidR="002A4FA6" w:rsidRPr="009515E2" w:rsidRDefault="002A4FA6" w:rsidP="002A4FA6">
      <w:pPr>
        <w:rPr>
          <w:rFonts w:ascii="Tahoma" w:hAnsi="Tahoma" w:cs="Tahoma"/>
          <w:sz w:val="32"/>
          <w:u w:val="single"/>
        </w:rPr>
      </w:pPr>
      <w:r w:rsidRPr="009515E2">
        <w:rPr>
          <w:rFonts w:ascii="Tahoma" w:hAnsi="Tahoma" w:cs="Tahoma"/>
          <w:sz w:val="32"/>
          <w:u w:val="single"/>
        </w:rPr>
        <w:t>Purpose:</w:t>
      </w:r>
    </w:p>
    <w:p w:rsidR="00A24650" w:rsidRPr="009515E2" w:rsidRDefault="002805D6" w:rsidP="002A4FA6">
      <w:pPr>
        <w:rPr>
          <w:rFonts w:ascii="Tahoma" w:hAnsi="Tahoma" w:cs="Tahoma"/>
          <w:sz w:val="28"/>
        </w:rPr>
      </w:pPr>
      <w:r w:rsidRPr="009515E2">
        <w:rPr>
          <w:rFonts w:ascii="Tahoma" w:hAnsi="Tahoma" w:cs="Tahoma"/>
          <w:sz w:val="28"/>
        </w:rPr>
        <w:t xml:space="preserve">This demo illustrates the Curiously Recurring Template Pattern, so named by Jim </w:t>
      </w:r>
      <w:proofErr w:type="spellStart"/>
      <w:r w:rsidRPr="009515E2">
        <w:rPr>
          <w:rFonts w:ascii="Tahoma" w:hAnsi="Tahoma" w:cs="Tahoma"/>
          <w:sz w:val="28"/>
        </w:rPr>
        <w:t>Coplien</w:t>
      </w:r>
      <w:proofErr w:type="spellEnd"/>
      <w:r w:rsidRPr="009515E2">
        <w:rPr>
          <w:rFonts w:ascii="Tahoma" w:hAnsi="Tahoma" w:cs="Tahoma"/>
          <w:sz w:val="28"/>
        </w:rPr>
        <w:t xml:space="preserve"> in his article of that name in the Feb. 1995 C++ Report magazine</w:t>
      </w:r>
      <w:proofErr w:type="gramStart"/>
      <w:r w:rsidRPr="009515E2">
        <w:rPr>
          <w:rFonts w:ascii="Tahoma" w:hAnsi="Tahoma" w:cs="Tahoma"/>
          <w:sz w:val="28"/>
        </w:rPr>
        <w:t>..</w:t>
      </w:r>
      <w:proofErr w:type="gramEnd"/>
    </w:p>
    <w:p w:rsidR="005025A1" w:rsidRPr="009515E2" w:rsidRDefault="005025A1" w:rsidP="002A4FA6">
      <w:pPr>
        <w:rPr>
          <w:rFonts w:ascii="Tahoma" w:hAnsi="Tahoma" w:cs="Tahoma"/>
          <w:sz w:val="28"/>
        </w:rPr>
      </w:pPr>
    </w:p>
    <w:p w:rsidR="005025A1" w:rsidRPr="009515E2" w:rsidRDefault="005025A1" w:rsidP="002A4FA6">
      <w:pPr>
        <w:rPr>
          <w:rFonts w:ascii="Tahoma" w:hAnsi="Tahoma" w:cs="Tahoma"/>
          <w:sz w:val="28"/>
        </w:rPr>
      </w:pPr>
    </w:p>
    <w:p w:rsidR="002A4FA6" w:rsidRPr="009515E2" w:rsidRDefault="002A4FA6" w:rsidP="009515E2">
      <w:pPr>
        <w:rPr>
          <w:rFonts w:ascii="Tahoma" w:hAnsi="Tahoma" w:cs="Tahoma"/>
          <w:sz w:val="28"/>
        </w:rPr>
      </w:pPr>
      <w:r w:rsidRPr="009515E2">
        <w:rPr>
          <w:rFonts w:ascii="Tahoma" w:hAnsi="Tahoma" w:cs="Tahoma"/>
          <w:sz w:val="28"/>
        </w:rPr>
        <w:t>Jim Fawcett</w:t>
      </w:r>
    </w:p>
    <w:p w:rsidR="002A4FA6" w:rsidRPr="009515E2" w:rsidRDefault="009515E2" w:rsidP="009515E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CSE687 – Object Oriented Design</w:t>
      </w:r>
    </w:p>
    <w:p w:rsidR="009B7FBC" w:rsidRPr="009515E2" w:rsidRDefault="004E1427" w:rsidP="009515E2">
      <w:pPr>
        <w:rPr>
          <w:rFonts w:ascii="Tahoma" w:hAnsi="Tahoma" w:cs="Tahoma"/>
          <w:sz w:val="28"/>
        </w:rPr>
      </w:pPr>
      <w:r w:rsidRPr="009515E2">
        <w:rPr>
          <w:rFonts w:ascii="Tahoma" w:hAnsi="Tahoma" w:cs="Tahoma"/>
          <w:sz w:val="28"/>
        </w:rPr>
        <w:t xml:space="preserve">Spring </w:t>
      </w:r>
      <w:r w:rsidR="00111257" w:rsidRPr="009515E2">
        <w:rPr>
          <w:rFonts w:ascii="Tahoma" w:hAnsi="Tahoma" w:cs="Tahoma"/>
          <w:sz w:val="28"/>
        </w:rPr>
        <w:t>20</w:t>
      </w:r>
      <w:r w:rsidR="009515E2">
        <w:rPr>
          <w:rFonts w:ascii="Tahoma" w:hAnsi="Tahoma" w:cs="Tahoma"/>
          <w:sz w:val="28"/>
        </w:rPr>
        <w:t>10</w:t>
      </w:r>
      <w:bookmarkStart w:id="0" w:name="_GoBack"/>
      <w:bookmarkEnd w:id="0"/>
    </w:p>
    <w:p w:rsidR="00FB1801" w:rsidRPr="002A4FA6" w:rsidRDefault="00FB1801" w:rsidP="009B7FBC">
      <w:pPr>
        <w:rPr>
          <w:rFonts w:ascii="Tahoma" w:hAnsi="Tahoma" w:cs="Tahoma"/>
          <w:sz w:val="34"/>
        </w:rPr>
      </w:pPr>
    </w:p>
    <w:sectPr w:rsidR="00FB1801" w:rsidRPr="002A4FA6" w:rsidSect="002A4FA6">
      <w:headerReference w:type="default" r:id="rId8"/>
      <w:pgSz w:w="15840" w:h="12240" w:orient="landscape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B96" w:rsidRDefault="002A4B96">
      <w:r>
        <w:separator/>
      </w:r>
    </w:p>
  </w:endnote>
  <w:endnote w:type="continuationSeparator" w:id="0">
    <w:p w:rsidR="002A4B96" w:rsidRDefault="002A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B96" w:rsidRDefault="002A4B96">
      <w:r>
        <w:separator/>
      </w:r>
    </w:p>
  </w:footnote>
  <w:footnote w:type="continuationSeparator" w:id="0">
    <w:p w:rsidR="002A4B96" w:rsidRDefault="002A4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612" w:rsidRPr="00911AB9" w:rsidRDefault="00817612" w:rsidP="00867818">
    <w:pPr>
      <w:pStyle w:val="Header"/>
      <w:jc w:val="center"/>
      <w:rPr>
        <w:rFonts w:ascii="Tahoma" w:hAnsi="Tahoma" w:cs="Tahoma"/>
        <w:b/>
        <w:i/>
        <w:sz w:val="36"/>
        <w:szCs w:val="36"/>
      </w:rPr>
    </w:pPr>
    <w:r>
      <w:rPr>
        <w:rFonts w:ascii="Tahoma" w:hAnsi="Tahoma" w:cs="Tahoma"/>
        <w:b/>
        <w:i/>
        <w:sz w:val="36"/>
        <w:szCs w:val="36"/>
      </w:rPr>
      <w:t>Handouts/</w:t>
    </w:r>
    <w:r w:rsidR="002805D6">
      <w:rPr>
        <w:rFonts w:ascii="Tahoma" w:hAnsi="Tahoma" w:cs="Tahoma"/>
        <w:b/>
        <w:i/>
        <w:sz w:val="36"/>
        <w:szCs w:val="36"/>
      </w:rPr>
      <w:t>CSE687</w:t>
    </w:r>
    <w:r w:rsidR="00867818">
      <w:rPr>
        <w:rFonts w:ascii="Tahoma" w:hAnsi="Tahoma" w:cs="Tahoma"/>
        <w:b/>
        <w:i/>
        <w:sz w:val="36"/>
        <w:szCs w:val="36"/>
      </w:rPr>
      <w:t>/Code</w:t>
    </w:r>
    <w:r w:rsidR="002805D6">
      <w:rPr>
        <w:rFonts w:ascii="Tahoma" w:hAnsi="Tahoma" w:cs="Tahoma"/>
        <w:b/>
        <w:i/>
        <w:sz w:val="36"/>
        <w:szCs w:val="36"/>
      </w:rPr>
      <w:t>/TemplateTechniques/CRTP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62830"/>
    <w:multiLevelType w:val="hybridMultilevel"/>
    <w:tmpl w:val="E6805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B0"/>
    <w:rsid w:val="00053505"/>
    <w:rsid w:val="00071E4A"/>
    <w:rsid w:val="00073949"/>
    <w:rsid w:val="00083AD1"/>
    <w:rsid w:val="000A5788"/>
    <w:rsid w:val="00111257"/>
    <w:rsid w:val="00173335"/>
    <w:rsid w:val="00176D4A"/>
    <w:rsid w:val="00181BAE"/>
    <w:rsid w:val="00193178"/>
    <w:rsid w:val="00252499"/>
    <w:rsid w:val="002805D6"/>
    <w:rsid w:val="002A4B96"/>
    <w:rsid w:val="002A4FA6"/>
    <w:rsid w:val="002B2BD9"/>
    <w:rsid w:val="002B3ADA"/>
    <w:rsid w:val="002E5815"/>
    <w:rsid w:val="002F7402"/>
    <w:rsid w:val="00334429"/>
    <w:rsid w:val="003472F0"/>
    <w:rsid w:val="003554D7"/>
    <w:rsid w:val="00391CB0"/>
    <w:rsid w:val="003B030B"/>
    <w:rsid w:val="00402D00"/>
    <w:rsid w:val="00476732"/>
    <w:rsid w:val="004C3D51"/>
    <w:rsid w:val="004E1427"/>
    <w:rsid w:val="004E38C3"/>
    <w:rsid w:val="004E5C04"/>
    <w:rsid w:val="005025A1"/>
    <w:rsid w:val="0054715D"/>
    <w:rsid w:val="006E6165"/>
    <w:rsid w:val="006F3243"/>
    <w:rsid w:val="0078001B"/>
    <w:rsid w:val="007F17FC"/>
    <w:rsid w:val="00817612"/>
    <w:rsid w:val="00867818"/>
    <w:rsid w:val="008809F9"/>
    <w:rsid w:val="00881C62"/>
    <w:rsid w:val="008830AC"/>
    <w:rsid w:val="008E5818"/>
    <w:rsid w:val="00911AB9"/>
    <w:rsid w:val="009515E2"/>
    <w:rsid w:val="00956259"/>
    <w:rsid w:val="00983B22"/>
    <w:rsid w:val="009B7FBC"/>
    <w:rsid w:val="009F22A8"/>
    <w:rsid w:val="00A102FD"/>
    <w:rsid w:val="00A11FC6"/>
    <w:rsid w:val="00A179BA"/>
    <w:rsid w:val="00A24650"/>
    <w:rsid w:val="00A741EA"/>
    <w:rsid w:val="00A81777"/>
    <w:rsid w:val="00B2791D"/>
    <w:rsid w:val="00B84B05"/>
    <w:rsid w:val="00BA59F5"/>
    <w:rsid w:val="00C30426"/>
    <w:rsid w:val="00C40A16"/>
    <w:rsid w:val="00C53EBB"/>
    <w:rsid w:val="00CC5742"/>
    <w:rsid w:val="00CE27A4"/>
    <w:rsid w:val="00D224D7"/>
    <w:rsid w:val="00D568D3"/>
    <w:rsid w:val="00D90675"/>
    <w:rsid w:val="00D94849"/>
    <w:rsid w:val="00D96D38"/>
    <w:rsid w:val="00DC43C4"/>
    <w:rsid w:val="00DD3957"/>
    <w:rsid w:val="00DE7D1A"/>
    <w:rsid w:val="00E029C4"/>
    <w:rsid w:val="00E21DC5"/>
    <w:rsid w:val="00E442C3"/>
    <w:rsid w:val="00E57498"/>
    <w:rsid w:val="00E77F3F"/>
    <w:rsid w:val="00EF531B"/>
    <w:rsid w:val="00F049F1"/>
    <w:rsid w:val="00F31914"/>
    <w:rsid w:val="00F4692E"/>
    <w:rsid w:val="00F65312"/>
    <w:rsid w:val="00FB1801"/>
    <w:rsid w:val="00FC30EB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1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1AB9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1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1AB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ScreenSh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ScreenShot.dot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Here</vt:lpstr>
    </vt:vector>
  </TitlesOfParts>
  <Company>Syracuse Software Technology Company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Here</dc:title>
  <dc:creator>Jim Fawcett</dc:creator>
  <cp:lastModifiedBy>Jim Fawcett</cp:lastModifiedBy>
  <cp:revision>2</cp:revision>
  <cp:lastPrinted>2007-02-26T10:09:00Z</cp:lastPrinted>
  <dcterms:created xsi:type="dcterms:W3CDTF">2011-02-06T18:28:00Z</dcterms:created>
  <dcterms:modified xsi:type="dcterms:W3CDTF">2011-02-06T18:28:00Z</dcterms:modified>
</cp:coreProperties>
</file>